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58A8B4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32B5B25" wp14:editId="31543A7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D0A7D89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764CD814" w14:textId="77777777" w:rsidR="00DF198B" w:rsidRDefault="00DF198B"/>
        </w:tc>
      </w:tr>
      <w:tr w:rsidR="00DF198B" w14:paraId="5E1BAE72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67EDDCB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C0F7350" w14:textId="00014D51" w:rsidR="00DF198B" w:rsidRPr="00DF198B" w:rsidRDefault="005827DC" w:rsidP="00874FE7">
            <w:pPr>
              <w:pStyle w:val="Heading1"/>
            </w:pPr>
            <w:r>
              <w:t>K</w:t>
            </w:r>
            <w:r w:rsidR="00147424">
              <w:t xml:space="preserve">ernighan </w:t>
            </w:r>
            <w:r>
              <w:t>L</w:t>
            </w:r>
            <w:r w:rsidR="00147424">
              <w:t>in</w:t>
            </w:r>
            <w:r>
              <w:t xml:space="preserve"> Algorithm</w:t>
            </w:r>
            <w:r w:rsidR="00147424">
              <w:t xml:space="preserve"> 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17C7913E" w14:textId="77777777" w:rsidR="00DF198B" w:rsidRDefault="00DF198B"/>
        </w:tc>
      </w:tr>
      <w:tr w:rsidR="00DF198B" w14:paraId="279E9CAC" w14:textId="77777777" w:rsidTr="00185F4A">
        <w:trPr>
          <w:trHeight w:val="1837"/>
        </w:trPr>
        <w:tc>
          <w:tcPr>
            <w:tcW w:w="1170" w:type="dxa"/>
          </w:tcPr>
          <w:p w14:paraId="67002AB9" w14:textId="77777777" w:rsidR="00DF198B" w:rsidRDefault="00DF198B"/>
        </w:tc>
        <w:tc>
          <w:tcPr>
            <w:tcW w:w="8460" w:type="dxa"/>
            <w:gridSpan w:val="7"/>
          </w:tcPr>
          <w:p w14:paraId="0C73D6D9" w14:textId="77777777" w:rsidR="00DF198B" w:rsidRDefault="00DF198B"/>
        </w:tc>
        <w:tc>
          <w:tcPr>
            <w:tcW w:w="1160" w:type="dxa"/>
          </w:tcPr>
          <w:p w14:paraId="5305FBED" w14:textId="77777777" w:rsidR="00DF198B" w:rsidRDefault="00DF198B"/>
        </w:tc>
      </w:tr>
      <w:tr w:rsidR="00DF198B" w14:paraId="496A9A20" w14:textId="77777777" w:rsidTr="00185F4A">
        <w:trPr>
          <w:trHeight w:val="929"/>
        </w:trPr>
        <w:tc>
          <w:tcPr>
            <w:tcW w:w="2397" w:type="dxa"/>
            <w:gridSpan w:val="4"/>
          </w:tcPr>
          <w:p w14:paraId="0AED49B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C31425A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18CB46DF" w14:textId="77777777" w:rsidR="00DF198B" w:rsidRDefault="00DF198B"/>
        </w:tc>
      </w:tr>
      <w:tr w:rsidR="00DF198B" w14:paraId="2B5068E8" w14:textId="77777777" w:rsidTr="00185F4A">
        <w:trPr>
          <w:trHeight w:val="1460"/>
        </w:trPr>
        <w:tc>
          <w:tcPr>
            <w:tcW w:w="2397" w:type="dxa"/>
            <w:gridSpan w:val="4"/>
          </w:tcPr>
          <w:p w14:paraId="19A7918C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C876C1E" w14:textId="315DA4D9" w:rsidR="00DF198B" w:rsidRPr="00DF198B" w:rsidRDefault="005827DC" w:rsidP="00874FE7">
            <w:pPr>
              <w:pStyle w:val="Heading2"/>
            </w:pPr>
            <w:r>
              <w:t>Keerthan Nayak</w:t>
            </w:r>
          </w:p>
        </w:tc>
        <w:tc>
          <w:tcPr>
            <w:tcW w:w="2398" w:type="dxa"/>
            <w:gridSpan w:val="4"/>
          </w:tcPr>
          <w:p w14:paraId="024BA6F3" w14:textId="77777777" w:rsidR="00DF198B" w:rsidRDefault="00DF198B"/>
        </w:tc>
      </w:tr>
      <w:tr w:rsidR="00DF198B" w14:paraId="11BD3F6B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6D561B4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120392" w14:textId="500CB601" w:rsidR="00DF198B" w:rsidRPr="00DF198B" w:rsidRDefault="005827DC" w:rsidP="00874FE7">
            <w:pPr>
              <w:pStyle w:val="Heading3"/>
            </w:pPr>
            <w:r>
              <w:t>11/29/2020</w:t>
            </w:r>
          </w:p>
          <w:p w14:paraId="651FAEF6" w14:textId="77777777" w:rsidR="00874FE7" w:rsidRPr="00DF198B" w:rsidRDefault="001F4159" w:rsidP="00874FE7">
            <w:pPr>
              <w:pStyle w:val="Heading3"/>
            </w:pPr>
            <w:sdt>
              <w:sdtPr>
                <w:id w:val="-1516760087"/>
                <w:placeholder>
                  <w:docPart w:val="B50D5E5068504945A6A2BAB93D15B612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0B87F2AF" w14:textId="7633EE5F" w:rsidR="00DF198B" w:rsidRDefault="005827DC" w:rsidP="00874FE7">
            <w:pPr>
              <w:pStyle w:val="Heading3"/>
            </w:pPr>
            <w:r>
              <w:t>ECE 528 VLSI CAD 1</w:t>
            </w:r>
          </w:p>
          <w:p w14:paraId="17E3A1BF" w14:textId="77777777" w:rsidR="00147424" w:rsidRPr="00147424" w:rsidRDefault="00147424" w:rsidP="00147424"/>
          <w:p w14:paraId="36BF96CE" w14:textId="21BA7592" w:rsidR="00DF198B" w:rsidRDefault="00DF198B" w:rsidP="00874FE7">
            <w:pPr>
              <w:pStyle w:val="Heading3"/>
            </w:pPr>
          </w:p>
          <w:p w14:paraId="6F0920F1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C41C206" w14:textId="77777777" w:rsidR="00DF198B" w:rsidRDefault="00DF198B" w:rsidP="00DF198B">
            <w:pPr>
              <w:jc w:val="center"/>
            </w:pPr>
          </w:p>
        </w:tc>
      </w:tr>
      <w:tr w:rsidR="00DF198B" w14:paraId="56854259" w14:textId="77777777" w:rsidTr="00185F4A">
        <w:tc>
          <w:tcPr>
            <w:tcW w:w="2340" w:type="dxa"/>
            <w:gridSpan w:val="3"/>
          </w:tcPr>
          <w:p w14:paraId="24369A2E" w14:textId="77777777" w:rsidR="00DF198B" w:rsidRDefault="00DF198B"/>
        </w:tc>
        <w:tc>
          <w:tcPr>
            <w:tcW w:w="6120" w:type="dxa"/>
            <w:gridSpan w:val="3"/>
          </w:tcPr>
          <w:p w14:paraId="5DC593ED" w14:textId="77777777" w:rsidR="00DF198B" w:rsidRDefault="00DF198B"/>
        </w:tc>
        <w:tc>
          <w:tcPr>
            <w:tcW w:w="2330" w:type="dxa"/>
            <w:gridSpan w:val="3"/>
          </w:tcPr>
          <w:p w14:paraId="7FC8D44B" w14:textId="77777777" w:rsidR="00DF198B" w:rsidRDefault="00DF198B"/>
        </w:tc>
      </w:tr>
    </w:tbl>
    <w:p w14:paraId="514F28F9" w14:textId="64C28970" w:rsidR="00DF198B" w:rsidRDefault="00DF198B"/>
    <w:p w14:paraId="161F74CB" w14:textId="4FD040D3" w:rsidR="005827DC" w:rsidRDefault="005827DC"/>
    <w:p w14:paraId="48304CB9" w14:textId="77777777" w:rsidR="008E0BF9" w:rsidRPr="008E0BF9" w:rsidRDefault="005827DC">
      <w:pPr>
        <w:rPr>
          <w:b/>
          <w:bCs/>
          <w:u w:val="single"/>
        </w:rPr>
      </w:pPr>
      <w:r w:rsidRPr="008E0BF9">
        <w:rPr>
          <w:b/>
          <w:bCs/>
          <w:u w:val="single"/>
        </w:rPr>
        <w:t>K</w:t>
      </w:r>
      <w:r w:rsidR="008E0BF9" w:rsidRPr="008E0BF9">
        <w:rPr>
          <w:b/>
          <w:bCs/>
          <w:u w:val="single"/>
        </w:rPr>
        <w:t xml:space="preserve">ernighan </w:t>
      </w:r>
      <w:r w:rsidRPr="008E0BF9">
        <w:rPr>
          <w:b/>
          <w:bCs/>
          <w:u w:val="single"/>
        </w:rPr>
        <w:t>L</w:t>
      </w:r>
      <w:r w:rsidR="008E0BF9" w:rsidRPr="008E0BF9">
        <w:rPr>
          <w:b/>
          <w:bCs/>
          <w:u w:val="single"/>
        </w:rPr>
        <w:t>in Algorithm:</w:t>
      </w:r>
    </w:p>
    <w:p w14:paraId="4CC79BCB" w14:textId="77777777" w:rsidR="008E0BF9" w:rsidRDefault="008E0BF9"/>
    <w:p w14:paraId="10B0F0A3" w14:textId="20B0A06D" w:rsidR="008E0BF9" w:rsidRPr="00291149" w:rsidRDefault="008E0BF9">
      <w:pPr>
        <w:rPr>
          <w:b/>
          <w:bCs/>
          <w:u w:val="single"/>
        </w:rPr>
      </w:pPr>
      <w:r w:rsidRPr="00291149">
        <w:rPr>
          <w:b/>
          <w:bCs/>
          <w:u w:val="single"/>
        </w:rPr>
        <w:t>Initial Step 1:</w:t>
      </w:r>
    </w:p>
    <w:p w14:paraId="5B93653F" w14:textId="77777777" w:rsidR="008E0BF9" w:rsidRDefault="008E0BF9">
      <w:r>
        <w:t xml:space="preserve">The first line of the input contains 2 integers. The first represents the node and second represents the edges. </w:t>
      </w:r>
    </w:p>
    <w:p w14:paraId="5C9FD337" w14:textId="5316AE94" w:rsidR="008E0BF9" w:rsidRDefault="008E0BF9">
      <w:r>
        <w:t xml:space="preserve">The initial is to read the input file and print out a partition. </w:t>
      </w:r>
    </w:p>
    <w:p w14:paraId="33073BBB" w14:textId="32383066" w:rsidR="008E0BF9" w:rsidRDefault="008E0BF9">
      <w:r>
        <w:t>If a file contains 2</w:t>
      </w:r>
      <w:r w:rsidR="00147424">
        <w:t>n vertices,</w:t>
      </w:r>
      <w:r>
        <w:t xml:space="preserve"> then </w:t>
      </w:r>
      <w:r w:rsidR="00147424">
        <w:t>(1………. n) vertices will be in 1</w:t>
      </w:r>
      <w:r w:rsidR="00147424" w:rsidRPr="00147424">
        <w:rPr>
          <w:vertAlign w:val="superscript"/>
        </w:rPr>
        <w:t>st</w:t>
      </w:r>
      <w:r w:rsidR="00147424">
        <w:t xml:space="preserve"> partition and (n+1,…..2n) will be in the second partition.</w:t>
      </w:r>
    </w:p>
    <w:p w14:paraId="76CB9DE4" w14:textId="79FD7F44" w:rsidR="00147424" w:rsidRDefault="00147424">
      <w:r>
        <w:t xml:space="preserve">If there are odd vertices, then a dummy vertex needs to be added. </w:t>
      </w:r>
    </w:p>
    <w:p w14:paraId="0D0847B2" w14:textId="11B33209" w:rsidR="00F43FF2" w:rsidRDefault="00F43FF2"/>
    <w:p w14:paraId="229349DB" w14:textId="4782A3AB" w:rsidR="00F43FF2" w:rsidRPr="00A865A8" w:rsidRDefault="00F43FF2">
      <w:pPr>
        <w:rPr>
          <w:b/>
          <w:bCs/>
        </w:rPr>
      </w:pPr>
      <w:r w:rsidRPr="00A865A8">
        <w:rPr>
          <w:b/>
          <w:bCs/>
        </w:rPr>
        <w:t>Steps to run</w:t>
      </w:r>
      <w:r w:rsidR="00A865A8" w:rsidRPr="00A865A8">
        <w:rPr>
          <w:b/>
          <w:bCs/>
        </w:rPr>
        <w:t xml:space="preserve"> on Windows </w:t>
      </w:r>
      <w:r w:rsidRPr="00A865A8">
        <w:rPr>
          <w:b/>
          <w:bCs/>
        </w:rPr>
        <w:t>:</w:t>
      </w:r>
    </w:p>
    <w:p w14:paraId="76552AE1" w14:textId="3C5AFFDC" w:rsidR="00F43FF2" w:rsidRDefault="00F43FF2"/>
    <w:p w14:paraId="0A167A29" w14:textId="45D9FE2D" w:rsidR="00F43FF2" w:rsidRDefault="00F43FF2">
      <w:r w:rsidRPr="000157E4">
        <w:rPr>
          <w:b/>
          <w:bCs/>
        </w:rPr>
        <w:t>Step 1:</w:t>
      </w:r>
      <w:r>
        <w:t xml:space="preserve"> </w:t>
      </w:r>
      <w:r w:rsidR="000157E4">
        <w:t>O</w:t>
      </w:r>
      <w:r>
        <w:t>pen command prompt.</w:t>
      </w:r>
    </w:p>
    <w:p w14:paraId="34FE586B" w14:textId="4F7C95D4" w:rsidR="00F43FF2" w:rsidRDefault="00F43FF2">
      <w:pPr>
        <w:rPr>
          <w:b/>
          <w:bCs/>
        </w:rPr>
      </w:pPr>
      <w:r w:rsidRPr="000157E4">
        <w:rPr>
          <w:b/>
          <w:bCs/>
        </w:rPr>
        <w:t>Step 2:</w:t>
      </w:r>
      <w:r>
        <w:t xml:space="preserve"> </w:t>
      </w:r>
      <w:r w:rsidR="000157E4">
        <w:t xml:space="preserve">In the command prompt type </w:t>
      </w:r>
      <w:r w:rsidR="000157E4" w:rsidRPr="000157E4">
        <w:rPr>
          <w:b/>
          <w:bCs/>
        </w:rPr>
        <w:t>python KL</w:t>
      </w:r>
      <w:r w:rsidR="00D36019">
        <w:rPr>
          <w:b/>
          <w:bCs/>
        </w:rPr>
        <w:t>final</w:t>
      </w:r>
      <w:r w:rsidR="000157E4" w:rsidRPr="000157E4">
        <w:rPr>
          <w:b/>
          <w:bCs/>
        </w:rPr>
        <w:t>.py</w:t>
      </w:r>
      <w:r w:rsidR="000157E4">
        <w:rPr>
          <w:b/>
          <w:bCs/>
        </w:rPr>
        <w:t>.</w:t>
      </w:r>
    </w:p>
    <w:p w14:paraId="5601647B" w14:textId="79CDBEBE" w:rsidR="000157E4" w:rsidRDefault="000157E4">
      <w:pPr>
        <w:rPr>
          <w:b/>
          <w:bCs/>
        </w:rPr>
      </w:pPr>
      <w:r>
        <w:rPr>
          <w:b/>
          <w:bCs/>
        </w:rPr>
        <w:t xml:space="preserve">Step 3: </w:t>
      </w:r>
      <w:r w:rsidRPr="000157E4">
        <w:t>Enter the input file name</w:t>
      </w:r>
      <w:r>
        <w:rPr>
          <w:b/>
          <w:bCs/>
        </w:rPr>
        <w:t>.</w:t>
      </w:r>
    </w:p>
    <w:p w14:paraId="651B873E" w14:textId="07413EBA" w:rsidR="00A865A8" w:rsidRDefault="00A865A8">
      <w:pPr>
        <w:rPr>
          <w:b/>
          <w:bCs/>
        </w:rPr>
      </w:pPr>
    </w:p>
    <w:p w14:paraId="6D100A5C" w14:textId="77777777" w:rsidR="00A865A8" w:rsidRDefault="00A865A8">
      <w:pPr>
        <w:rPr>
          <w:b/>
          <w:bCs/>
        </w:rPr>
      </w:pPr>
    </w:p>
    <w:p w14:paraId="1D5C615D" w14:textId="1B6A4C62" w:rsidR="00A865A8" w:rsidRPr="00A865A8" w:rsidRDefault="00A865A8" w:rsidP="00A865A8">
      <w:pPr>
        <w:pStyle w:val="GraphicAnchor"/>
        <w:rPr>
          <w:b/>
          <w:bCs/>
          <w:sz w:val="24"/>
        </w:rPr>
      </w:pPr>
      <w:r w:rsidRPr="00A865A8">
        <w:rPr>
          <w:b/>
          <w:bCs/>
          <w:sz w:val="24"/>
        </w:rPr>
        <w:t>Steps to run in linux environment</w:t>
      </w:r>
      <w:r w:rsidRPr="00A865A8">
        <w:rPr>
          <w:b/>
          <w:bCs/>
          <w:sz w:val="24"/>
        </w:rPr>
        <w:t>:</w:t>
      </w:r>
    </w:p>
    <w:p w14:paraId="7C0FE7AD" w14:textId="77777777" w:rsidR="00A865A8" w:rsidRDefault="00A865A8" w:rsidP="00A865A8">
      <w:pPr>
        <w:pStyle w:val="GraphicAnchor"/>
        <w:rPr>
          <w:sz w:val="24"/>
        </w:rPr>
      </w:pPr>
    </w:p>
    <w:p w14:paraId="0937CF36" w14:textId="77777777" w:rsidR="00A865A8" w:rsidRDefault="00A865A8" w:rsidP="00A865A8">
      <w:pPr>
        <w:pStyle w:val="GraphicAnchor"/>
        <w:rPr>
          <w:sz w:val="24"/>
        </w:rPr>
      </w:pPr>
      <w:r>
        <w:rPr>
          <w:sz w:val="24"/>
        </w:rPr>
        <w:t>I have uploaded the final source code in git.</w:t>
      </w:r>
    </w:p>
    <w:p w14:paraId="3D150BBB" w14:textId="77777777" w:rsidR="00A865A8" w:rsidRDefault="00A865A8" w:rsidP="00A865A8">
      <w:pPr>
        <w:pStyle w:val="GraphicAnchor"/>
        <w:rPr>
          <w:sz w:val="24"/>
        </w:rPr>
      </w:pPr>
    </w:p>
    <w:p w14:paraId="6B6FD8DA" w14:textId="77777777" w:rsidR="00A865A8" w:rsidRDefault="00A865A8" w:rsidP="00A865A8">
      <w:pPr>
        <w:pStyle w:val="GraphicAnchor"/>
        <w:rPr>
          <w:sz w:val="24"/>
        </w:rPr>
      </w:pPr>
      <w:r>
        <w:rPr>
          <w:sz w:val="24"/>
        </w:rPr>
        <w:t>You can use the following commands:</w:t>
      </w:r>
    </w:p>
    <w:p w14:paraId="3CDF0DD2" w14:textId="77777777" w:rsidR="00A865A8" w:rsidRDefault="00A865A8" w:rsidP="00A865A8">
      <w:pPr>
        <w:pStyle w:val="GraphicAnchor"/>
        <w:rPr>
          <w:sz w:val="24"/>
        </w:rPr>
      </w:pPr>
    </w:p>
    <w:p w14:paraId="5421F70C" w14:textId="77777777" w:rsidR="00A865A8" w:rsidRPr="00A865A8" w:rsidRDefault="00A865A8" w:rsidP="00A865A8">
      <w:pPr>
        <w:pStyle w:val="GraphicAnchor"/>
        <w:rPr>
          <w:b/>
          <w:bCs/>
          <w:sz w:val="24"/>
        </w:rPr>
      </w:pPr>
      <w:r w:rsidRPr="00A865A8">
        <w:rPr>
          <w:b/>
          <w:bCs/>
          <w:sz w:val="24"/>
        </w:rPr>
        <w:t xml:space="preserve">git clone </w:t>
      </w:r>
      <w:hyperlink r:id="rId11" w:history="1">
        <w:r w:rsidRPr="00A865A8">
          <w:rPr>
            <w:rStyle w:val="Hyperlink"/>
            <w:b/>
            <w:bCs/>
            <w:sz w:val="24"/>
          </w:rPr>
          <w:t>https://github.com/Keerthan1994/KL-Algorithm.git</w:t>
        </w:r>
      </w:hyperlink>
    </w:p>
    <w:p w14:paraId="360F6552" w14:textId="77777777" w:rsidR="00A865A8" w:rsidRDefault="00A865A8" w:rsidP="00A865A8">
      <w:pPr>
        <w:pStyle w:val="GraphicAnchor"/>
        <w:rPr>
          <w:sz w:val="24"/>
        </w:rPr>
      </w:pPr>
    </w:p>
    <w:p w14:paraId="07AECC17" w14:textId="77777777" w:rsidR="00A865A8" w:rsidRPr="00A865A8" w:rsidRDefault="00A865A8" w:rsidP="00A865A8">
      <w:pPr>
        <w:pStyle w:val="GraphicAnchor"/>
        <w:rPr>
          <w:b/>
          <w:bCs/>
          <w:sz w:val="24"/>
        </w:rPr>
      </w:pPr>
      <w:r w:rsidRPr="00A865A8">
        <w:rPr>
          <w:b/>
          <w:bCs/>
          <w:sz w:val="24"/>
        </w:rPr>
        <w:t>cd  /KL-Algorithm/KL Algorithm</w:t>
      </w:r>
    </w:p>
    <w:p w14:paraId="57D844E7" w14:textId="77777777" w:rsidR="00A865A8" w:rsidRDefault="00A865A8" w:rsidP="00A865A8">
      <w:pPr>
        <w:pStyle w:val="GraphicAnchor"/>
        <w:rPr>
          <w:sz w:val="24"/>
        </w:rPr>
      </w:pPr>
    </w:p>
    <w:p w14:paraId="1ED834C0" w14:textId="77777777" w:rsidR="00A865A8" w:rsidRPr="00A865A8" w:rsidRDefault="00A865A8" w:rsidP="00A865A8">
      <w:pPr>
        <w:pStyle w:val="GraphicAnchor"/>
        <w:rPr>
          <w:b/>
          <w:bCs/>
          <w:sz w:val="24"/>
        </w:rPr>
      </w:pPr>
      <w:r w:rsidRPr="00A865A8">
        <w:rPr>
          <w:b/>
          <w:bCs/>
          <w:sz w:val="24"/>
        </w:rPr>
        <w:t>python3 KLfinal.py</w:t>
      </w:r>
    </w:p>
    <w:p w14:paraId="676C73A1" w14:textId="77777777" w:rsidR="00A865A8" w:rsidRDefault="00A865A8" w:rsidP="00A865A8">
      <w:pPr>
        <w:pStyle w:val="GraphicAnchor"/>
        <w:rPr>
          <w:sz w:val="24"/>
        </w:rPr>
      </w:pPr>
    </w:p>
    <w:p w14:paraId="469CC513" w14:textId="77777777" w:rsidR="00A865A8" w:rsidRPr="00A865A8" w:rsidRDefault="00A865A8" w:rsidP="00A865A8">
      <w:pPr>
        <w:pStyle w:val="GraphicAnchor"/>
        <w:rPr>
          <w:color w:val="FF0000"/>
          <w:sz w:val="24"/>
        </w:rPr>
      </w:pPr>
      <w:r w:rsidRPr="00A865A8">
        <w:rPr>
          <w:color w:val="FF0000"/>
          <w:sz w:val="24"/>
        </w:rPr>
        <w:t>You would require version python 3 or above</w:t>
      </w:r>
    </w:p>
    <w:p w14:paraId="2B134575" w14:textId="77777777" w:rsidR="00A865A8" w:rsidRDefault="00A865A8">
      <w:pPr>
        <w:rPr>
          <w:b/>
          <w:bCs/>
        </w:rPr>
      </w:pPr>
    </w:p>
    <w:p w14:paraId="4C595F21" w14:textId="7446AA55" w:rsidR="000157E4" w:rsidRDefault="000157E4">
      <w:r>
        <w:rPr>
          <w:b/>
          <w:bCs/>
        </w:rPr>
        <w:t xml:space="preserve"> </w:t>
      </w:r>
    </w:p>
    <w:p w14:paraId="34D5192D" w14:textId="77777777" w:rsidR="008E0BF9" w:rsidRDefault="008E0BF9"/>
    <w:p w14:paraId="0353B785" w14:textId="4FD29EF0" w:rsidR="005827DC" w:rsidRDefault="008E0BF9">
      <w:r w:rsidRPr="008E0BF9">
        <w:rPr>
          <w:noProof/>
        </w:rPr>
        <w:drawing>
          <wp:inline distT="0" distB="0" distL="0" distR="0" wp14:anchorId="5E283168" wp14:editId="706B90D3">
            <wp:extent cx="5118163" cy="461772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2618" cy="46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7DC">
        <w:t xml:space="preserve"> </w:t>
      </w:r>
    </w:p>
    <w:p w14:paraId="08698EF1" w14:textId="2B0C9567" w:rsidR="005827DC" w:rsidRDefault="005827DC"/>
    <w:p w14:paraId="1CCC4D69" w14:textId="30A59119" w:rsidR="005827DC" w:rsidRDefault="005827DC"/>
    <w:p w14:paraId="5ABC2FF7" w14:textId="0089064E" w:rsidR="00147424" w:rsidRDefault="00147424"/>
    <w:p w14:paraId="7A0697CE" w14:textId="69FAA295" w:rsidR="00147424" w:rsidRDefault="00147424"/>
    <w:p w14:paraId="4F3C2BEF" w14:textId="373746DC" w:rsidR="00147424" w:rsidRPr="00147424" w:rsidRDefault="00147424">
      <w:pPr>
        <w:rPr>
          <w:b/>
          <w:bCs/>
        </w:rPr>
      </w:pPr>
      <w:r w:rsidRPr="00147424">
        <w:rPr>
          <w:b/>
          <w:bCs/>
        </w:rPr>
        <w:t>Output:</w:t>
      </w:r>
    </w:p>
    <w:p w14:paraId="6BE7721C" w14:textId="5B0B93EC" w:rsidR="00147424" w:rsidRDefault="00147424">
      <w:r>
        <w:t xml:space="preserve">The file for tested for odd and even nodes. </w:t>
      </w:r>
    </w:p>
    <w:p w14:paraId="339BD5EF" w14:textId="77777777" w:rsidR="00147424" w:rsidRDefault="00147424"/>
    <w:p w14:paraId="2D752C25" w14:textId="46EB2AD6" w:rsidR="0048120C" w:rsidRDefault="005827DC" w:rsidP="005827DC">
      <w:pPr>
        <w:pStyle w:val="GraphicAnchor"/>
      </w:pPr>
      <w:r w:rsidRPr="005827DC">
        <w:rPr>
          <w:noProof/>
        </w:rPr>
        <w:drawing>
          <wp:inline distT="0" distB="0" distL="0" distR="0" wp14:anchorId="3250C731" wp14:editId="4E57F4E7">
            <wp:extent cx="6858000" cy="35604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3E84" w14:textId="4A862193" w:rsidR="00147424" w:rsidRDefault="00147424" w:rsidP="005827DC">
      <w:pPr>
        <w:pStyle w:val="GraphicAnchor"/>
      </w:pPr>
    </w:p>
    <w:p w14:paraId="16C2D328" w14:textId="4B2B5556" w:rsidR="00147424" w:rsidRDefault="00147424" w:rsidP="005827DC">
      <w:pPr>
        <w:pStyle w:val="GraphicAnchor"/>
      </w:pPr>
    </w:p>
    <w:p w14:paraId="587599BC" w14:textId="3297A4CE" w:rsidR="00147424" w:rsidRDefault="00147424" w:rsidP="005827DC">
      <w:pPr>
        <w:pStyle w:val="GraphicAnchor"/>
      </w:pPr>
    </w:p>
    <w:p w14:paraId="7E9A2EB3" w14:textId="1795E7B1" w:rsidR="00147424" w:rsidRDefault="00147424" w:rsidP="005827DC">
      <w:pPr>
        <w:pStyle w:val="GraphicAnchor"/>
      </w:pPr>
      <w:r w:rsidRPr="00147424">
        <w:rPr>
          <w:noProof/>
        </w:rPr>
        <w:drawing>
          <wp:inline distT="0" distB="0" distL="0" distR="0" wp14:anchorId="4B667D1C" wp14:editId="35DA8A24">
            <wp:extent cx="4267570" cy="3124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2D64" w14:textId="55684917" w:rsidR="00B347E1" w:rsidRDefault="00B347E1" w:rsidP="005827DC">
      <w:pPr>
        <w:pStyle w:val="GraphicAnchor"/>
      </w:pPr>
    </w:p>
    <w:p w14:paraId="1CC8E9A0" w14:textId="62B752AD" w:rsidR="00B347E1" w:rsidRDefault="00B347E1" w:rsidP="005827DC">
      <w:pPr>
        <w:pStyle w:val="GraphicAnchor"/>
      </w:pPr>
    </w:p>
    <w:p w14:paraId="2DEB8F7D" w14:textId="40EC83AE" w:rsidR="00B347E1" w:rsidRDefault="00B347E1" w:rsidP="005827DC">
      <w:pPr>
        <w:pStyle w:val="GraphicAnchor"/>
      </w:pPr>
    </w:p>
    <w:p w14:paraId="4C8478CF" w14:textId="111B8BCC" w:rsidR="00B347E1" w:rsidRDefault="00B347E1" w:rsidP="005827DC">
      <w:pPr>
        <w:pStyle w:val="GraphicAnchor"/>
      </w:pPr>
    </w:p>
    <w:p w14:paraId="68CEC87B" w14:textId="5FEDF970" w:rsidR="00B347E1" w:rsidRDefault="00B347E1" w:rsidP="005827DC">
      <w:pPr>
        <w:pStyle w:val="GraphicAnchor"/>
      </w:pPr>
    </w:p>
    <w:p w14:paraId="478726F6" w14:textId="26EE8D13" w:rsidR="00B347E1" w:rsidRDefault="00B347E1" w:rsidP="005827DC">
      <w:pPr>
        <w:pStyle w:val="GraphicAnchor"/>
      </w:pPr>
    </w:p>
    <w:p w14:paraId="28A6E659" w14:textId="25DFB302" w:rsidR="00B347E1" w:rsidRDefault="00B347E1" w:rsidP="005827DC">
      <w:pPr>
        <w:pStyle w:val="GraphicAnchor"/>
      </w:pPr>
    </w:p>
    <w:p w14:paraId="11E322EE" w14:textId="51BFB7B6" w:rsidR="00B347E1" w:rsidRDefault="00B347E1" w:rsidP="005827DC">
      <w:pPr>
        <w:pStyle w:val="GraphicAnchor"/>
      </w:pPr>
    </w:p>
    <w:p w14:paraId="42F7A43F" w14:textId="3164EAA4" w:rsidR="00B347E1" w:rsidRDefault="00B347E1" w:rsidP="005827DC">
      <w:pPr>
        <w:pStyle w:val="GraphicAnchor"/>
      </w:pPr>
    </w:p>
    <w:p w14:paraId="078A62AF" w14:textId="62F88387" w:rsidR="00B347E1" w:rsidRDefault="00B347E1" w:rsidP="005827DC">
      <w:pPr>
        <w:pStyle w:val="GraphicAnchor"/>
      </w:pPr>
    </w:p>
    <w:p w14:paraId="72DAB578" w14:textId="4B70BE38" w:rsidR="00B347E1" w:rsidRDefault="00B347E1" w:rsidP="005827DC">
      <w:pPr>
        <w:pStyle w:val="GraphicAnchor"/>
      </w:pPr>
    </w:p>
    <w:p w14:paraId="3F3E4D79" w14:textId="542F00B5" w:rsidR="00B347E1" w:rsidRDefault="00B347E1" w:rsidP="005827DC">
      <w:pPr>
        <w:pStyle w:val="GraphicAnchor"/>
      </w:pPr>
    </w:p>
    <w:p w14:paraId="2A3B1338" w14:textId="375D21A9" w:rsidR="00B347E1" w:rsidRDefault="00B347E1" w:rsidP="005827DC">
      <w:pPr>
        <w:pStyle w:val="GraphicAnchor"/>
      </w:pPr>
    </w:p>
    <w:p w14:paraId="0AE133D4" w14:textId="7C8E00E9" w:rsidR="00B347E1" w:rsidRDefault="00B347E1" w:rsidP="005827DC">
      <w:pPr>
        <w:pStyle w:val="GraphicAnchor"/>
      </w:pPr>
    </w:p>
    <w:p w14:paraId="6EC5F3FC" w14:textId="3B2E08CD" w:rsidR="00B347E1" w:rsidRDefault="00B347E1" w:rsidP="005827DC">
      <w:pPr>
        <w:pStyle w:val="GraphicAnchor"/>
      </w:pPr>
    </w:p>
    <w:p w14:paraId="70147CDB" w14:textId="5D06DC56" w:rsidR="00B347E1" w:rsidRDefault="00B347E1" w:rsidP="005827DC">
      <w:pPr>
        <w:pStyle w:val="GraphicAnchor"/>
      </w:pPr>
    </w:p>
    <w:p w14:paraId="6B3FB5F7" w14:textId="0634C610" w:rsidR="00B347E1" w:rsidRDefault="00B347E1" w:rsidP="005827DC">
      <w:pPr>
        <w:pStyle w:val="GraphicAnchor"/>
      </w:pPr>
    </w:p>
    <w:p w14:paraId="319EF4B5" w14:textId="3A1E93A1" w:rsidR="00B347E1" w:rsidRDefault="00B347E1" w:rsidP="005827DC">
      <w:pPr>
        <w:pStyle w:val="GraphicAnchor"/>
      </w:pPr>
    </w:p>
    <w:p w14:paraId="42125317" w14:textId="4AC18EF8" w:rsidR="00B347E1" w:rsidRPr="00291149" w:rsidRDefault="00B347E1" w:rsidP="005827DC">
      <w:pPr>
        <w:pStyle w:val="GraphicAnchor"/>
        <w:rPr>
          <w:b/>
          <w:bCs/>
          <w:sz w:val="24"/>
          <w:u w:val="single"/>
        </w:rPr>
      </w:pPr>
      <w:r w:rsidRPr="00291149">
        <w:rPr>
          <w:b/>
          <w:bCs/>
          <w:sz w:val="24"/>
          <w:u w:val="single"/>
        </w:rPr>
        <w:t>STEP 2: KL Algorithm</w:t>
      </w:r>
    </w:p>
    <w:p w14:paraId="7E96A40B" w14:textId="77777777" w:rsidR="00291149" w:rsidRDefault="00291149" w:rsidP="005827DC">
      <w:pPr>
        <w:pStyle w:val="GraphicAnchor"/>
        <w:rPr>
          <w:sz w:val="24"/>
        </w:rPr>
      </w:pPr>
    </w:p>
    <w:p w14:paraId="38322DA2" w14:textId="509E2AFC" w:rsidR="00B347E1" w:rsidRDefault="00B347E1" w:rsidP="005827DC">
      <w:pPr>
        <w:pStyle w:val="GraphicAnchor"/>
        <w:rPr>
          <w:sz w:val="24"/>
        </w:rPr>
      </w:pPr>
      <w:r>
        <w:rPr>
          <w:sz w:val="24"/>
        </w:rPr>
        <w:t>The program was further modified to add the below functionality.</w:t>
      </w:r>
    </w:p>
    <w:p w14:paraId="6ED058E5" w14:textId="298A42D2" w:rsidR="00B347E1" w:rsidRDefault="00B347E1" w:rsidP="005827DC">
      <w:pPr>
        <w:pStyle w:val="GraphicAnchor"/>
        <w:rPr>
          <w:sz w:val="24"/>
        </w:rPr>
      </w:pPr>
      <w:r w:rsidRPr="00B347E1">
        <w:rPr>
          <w:sz w:val="24"/>
        </w:rPr>
        <w:t xml:space="preserve">A. Calculate a cost of a partition </w:t>
      </w:r>
    </w:p>
    <w:p w14:paraId="7802A5EC" w14:textId="77777777" w:rsidR="00B347E1" w:rsidRDefault="00B347E1" w:rsidP="005827DC">
      <w:pPr>
        <w:pStyle w:val="GraphicAnchor"/>
        <w:rPr>
          <w:sz w:val="24"/>
        </w:rPr>
      </w:pPr>
      <w:r w:rsidRPr="00B347E1">
        <w:rPr>
          <w:sz w:val="24"/>
        </w:rPr>
        <w:t>B. Cost of a partition is a number of edges with one end in Partition 1 and one in Partition 2</w:t>
      </w:r>
    </w:p>
    <w:p w14:paraId="56581E33" w14:textId="5EE3E2FB" w:rsidR="00B347E1" w:rsidRDefault="00B347E1" w:rsidP="005827DC">
      <w:pPr>
        <w:pStyle w:val="GraphicAnchor"/>
        <w:rPr>
          <w:sz w:val="24"/>
        </w:rPr>
      </w:pPr>
      <w:r w:rsidRPr="00B347E1">
        <w:rPr>
          <w:sz w:val="24"/>
        </w:rPr>
        <w:t>C. Update your Output format to show “cost of the partition”</w:t>
      </w:r>
    </w:p>
    <w:p w14:paraId="6787A46D" w14:textId="59BBE35B" w:rsidR="00B347E1" w:rsidRDefault="00B347E1" w:rsidP="005827DC">
      <w:pPr>
        <w:pStyle w:val="GraphicAnchor"/>
        <w:rPr>
          <w:sz w:val="24"/>
        </w:rPr>
      </w:pPr>
    </w:p>
    <w:p w14:paraId="180DFA45" w14:textId="6C11C631" w:rsidR="00B347E1" w:rsidRDefault="00B347E1" w:rsidP="005827DC">
      <w:pPr>
        <w:pStyle w:val="GraphicAnchor"/>
        <w:rPr>
          <w:sz w:val="24"/>
        </w:rPr>
      </w:pPr>
      <w:r>
        <w:rPr>
          <w:sz w:val="24"/>
        </w:rPr>
        <w:t>Test1.txt</w:t>
      </w:r>
    </w:p>
    <w:p w14:paraId="00ED3DC4" w14:textId="302F7BFB" w:rsidR="00B347E1" w:rsidRDefault="00B347E1" w:rsidP="005827DC">
      <w:pPr>
        <w:pStyle w:val="GraphicAnchor"/>
        <w:rPr>
          <w:sz w:val="24"/>
        </w:rPr>
      </w:pPr>
      <w:r>
        <w:rPr>
          <w:sz w:val="24"/>
        </w:rPr>
        <w:t>File with even vertices.</w:t>
      </w:r>
    </w:p>
    <w:p w14:paraId="28B4256D" w14:textId="0A88964A" w:rsidR="00B347E1" w:rsidRPr="00B347E1" w:rsidRDefault="00B347E1" w:rsidP="005827DC">
      <w:pPr>
        <w:pStyle w:val="GraphicAnchor"/>
        <w:rPr>
          <w:sz w:val="24"/>
        </w:rPr>
      </w:pPr>
      <w:r w:rsidRPr="00B347E1">
        <w:rPr>
          <w:noProof/>
          <w:sz w:val="24"/>
        </w:rPr>
        <w:drawing>
          <wp:inline distT="0" distB="0" distL="0" distR="0" wp14:anchorId="34FA5E04" wp14:editId="03F57DB9">
            <wp:extent cx="4717189" cy="259102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649A" w14:textId="732A36DC" w:rsidR="00B347E1" w:rsidRDefault="00B347E1" w:rsidP="005827DC">
      <w:pPr>
        <w:pStyle w:val="GraphicAnchor"/>
        <w:rPr>
          <w:sz w:val="24"/>
        </w:rPr>
      </w:pPr>
    </w:p>
    <w:p w14:paraId="3587862A" w14:textId="2B32D6FF" w:rsidR="00B347E1" w:rsidRDefault="00B347E1" w:rsidP="005827DC">
      <w:pPr>
        <w:pStyle w:val="GraphicAnchor"/>
        <w:rPr>
          <w:sz w:val="24"/>
        </w:rPr>
      </w:pPr>
    </w:p>
    <w:p w14:paraId="586EB107" w14:textId="70FADD1A" w:rsidR="00B347E1" w:rsidRDefault="00B347E1" w:rsidP="005827DC">
      <w:pPr>
        <w:pStyle w:val="GraphicAnchor"/>
        <w:rPr>
          <w:sz w:val="24"/>
        </w:rPr>
      </w:pPr>
      <w:r>
        <w:rPr>
          <w:sz w:val="24"/>
        </w:rPr>
        <w:t>Since each vertex in partition A is connected to every vertex in Partition B the cost of the partition is 9.</w:t>
      </w:r>
    </w:p>
    <w:p w14:paraId="63011D6A" w14:textId="3CD25156" w:rsidR="00A264C7" w:rsidRDefault="00A264C7" w:rsidP="005827DC">
      <w:pPr>
        <w:pStyle w:val="GraphicAnchor"/>
        <w:rPr>
          <w:sz w:val="24"/>
        </w:rPr>
      </w:pPr>
    </w:p>
    <w:p w14:paraId="6B87244F" w14:textId="3A88E342" w:rsidR="00A264C7" w:rsidRDefault="00A264C7" w:rsidP="005827DC">
      <w:pPr>
        <w:pStyle w:val="GraphicAnchor"/>
        <w:rPr>
          <w:sz w:val="24"/>
        </w:rPr>
      </w:pPr>
    </w:p>
    <w:p w14:paraId="30833EDB" w14:textId="3A0F20FB" w:rsidR="00A264C7" w:rsidRPr="004C6B54" w:rsidRDefault="00A264C7" w:rsidP="005827DC">
      <w:pPr>
        <w:pStyle w:val="GraphicAnchor"/>
        <w:rPr>
          <w:b/>
          <w:bCs/>
          <w:sz w:val="24"/>
          <w:u w:val="single"/>
        </w:rPr>
      </w:pPr>
      <w:r w:rsidRPr="004C6B54">
        <w:rPr>
          <w:b/>
          <w:bCs/>
          <w:sz w:val="24"/>
          <w:u w:val="single"/>
        </w:rPr>
        <w:t>FINAL STEP</w:t>
      </w:r>
    </w:p>
    <w:p w14:paraId="71711F30" w14:textId="1BC664C2" w:rsidR="00A264C7" w:rsidRDefault="00A264C7" w:rsidP="005827DC">
      <w:pPr>
        <w:pStyle w:val="GraphicAnchor"/>
        <w:rPr>
          <w:sz w:val="24"/>
        </w:rPr>
      </w:pPr>
    </w:p>
    <w:p w14:paraId="46A36A30" w14:textId="3BF00BBB" w:rsidR="00A264C7" w:rsidRDefault="00A865A8" w:rsidP="005827DC">
      <w:pPr>
        <w:pStyle w:val="GraphicAnchor"/>
        <w:rPr>
          <w:sz w:val="24"/>
        </w:rPr>
      </w:pPr>
      <w:r>
        <w:rPr>
          <w:sz w:val="24"/>
        </w:rPr>
        <w:t>Calculations Performed for KL Algorithm is shown below:</w:t>
      </w:r>
    </w:p>
    <w:p w14:paraId="7AC2E025" w14:textId="02FEE119" w:rsidR="00A865A8" w:rsidRDefault="00A865A8" w:rsidP="005827DC">
      <w:pPr>
        <w:pStyle w:val="GraphicAnchor"/>
        <w:rPr>
          <w:sz w:val="24"/>
        </w:rPr>
      </w:pPr>
      <w:r>
        <w:rPr>
          <w:noProof/>
        </w:rPr>
        <w:drawing>
          <wp:inline distT="0" distB="0" distL="0" distR="0" wp14:anchorId="5D450C17" wp14:editId="2973ADD0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3F99" w14:textId="7486CFA7" w:rsidR="00A865A8" w:rsidRDefault="00A865A8" w:rsidP="005827DC">
      <w:pPr>
        <w:pStyle w:val="GraphicAnchor"/>
        <w:rPr>
          <w:sz w:val="24"/>
        </w:rPr>
      </w:pPr>
    </w:p>
    <w:p w14:paraId="72D92AE2" w14:textId="424F78D4" w:rsidR="00A865A8" w:rsidRDefault="00A865A8" w:rsidP="005827DC">
      <w:pPr>
        <w:pStyle w:val="GraphicAnchor"/>
        <w:rPr>
          <w:sz w:val="24"/>
        </w:rPr>
      </w:pPr>
      <w:r>
        <w:rPr>
          <w:noProof/>
        </w:rPr>
        <w:drawing>
          <wp:inline distT="0" distB="0" distL="0" distR="0" wp14:anchorId="0B2DDD5A" wp14:editId="18EC74F4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32BB" w14:textId="65F65916" w:rsidR="00A865A8" w:rsidRDefault="00A865A8" w:rsidP="005827DC">
      <w:pPr>
        <w:pStyle w:val="GraphicAnchor"/>
        <w:rPr>
          <w:sz w:val="24"/>
        </w:rPr>
      </w:pPr>
    </w:p>
    <w:p w14:paraId="36C4991A" w14:textId="2F325ACE" w:rsidR="00A865A8" w:rsidRDefault="00A865A8" w:rsidP="005827DC">
      <w:pPr>
        <w:pStyle w:val="GraphicAnchor"/>
        <w:rPr>
          <w:sz w:val="24"/>
        </w:rPr>
      </w:pPr>
    </w:p>
    <w:p w14:paraId="39D25AF1" w14:textId="55F79BAD" w:rsidR="00A865A8" w:rsidRDefault="00A865A8" w:rsidP="005827DC">
      <w:pPr>
        <w:pStyle w:val="GraphicAnchor"/>
        <w:rPr>
          <w:sz w:val="24"/>
        </w:rPr>
      </w:pPr>
    </w:p>
    <w:p w14:paraId="171C2AAB" w14:textId="2E9DAE66" w:rsidR="00A865A8" w:rsidRDefault="00A865A8" w:rsidP="005827DC">
      <w:pPr>
        <w:pStyle w:val="GraphicAnchor"/>
        <w:rPr>
          <w:sz w:val="24"/>
        </w:rPr>
      </w:pPr>
    </w:p>
    <w:p w14:paraId="72385572" w14:textId="482EFA0D" w:rsidR="00A865A8" w:rsidRDefault="00A865A8" w:rsidP="005827DC">
      <w:pPr>
        <w:pStyle w:val="GraphicAnchor"/>
        <w:rPr>
          <w:sz w:val="24"/>
        </w:rPr>
      </w:pPr>
      <w:r>
        <w:rPr>
          <w:noProof/>
        </w:rPr>
        <w:drawing>
          <wp:inline distT="0" distB="0" distL="0" distR="0" wp14:anchorId="0453F4A0" wp14:editId="581BEA07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9113" w14:textId="01396344" w:rsidR="007471F6" w:rsidRDefault="007471F6" w:rsidP="005827DC">
      <w:pPr>
        <w:pStyle w:val="GraphicAnchor"/>
        <w:rPr>
          <w:sz w:val="24"/>
        </w:rPr>
      </w:pPr>
    </w:p>
    <w:p w14:paraId="11A1E79F" w14:textId="0B3F6FEB" w:rsidR="007471F6" w:rsidRDefault="007471F6" w:rsidP="005827DC">
      <w:pPr>
        <w:pStyle w:val="GraphicAnchor"/>
        <w:rPr>
          <w:sz w:val="24"/>
        </w:rPr>
      </w:pPr>
    </w:p>
    <w:p w14:paraId="1BB54F58" w14:textId="15B1B14F" w:rsidR="007471F6" w:rsidRDefault="007471F6" w:rsidP="005827DC">
      <w:pPr>
        <w:pStyle w:val="GraphicAnchor"/>
        <w:rPr>
          <w:sz w:val="24"/>
        </w:rPr>
      </w:pPr>
    </w:p>
    <w:p w14:paraId="5CEBE6B9" w14:textId="25D883FD" w:rsidR="007471F6" w:rsidRDefault="007471F6" w:rsidP="005827DC">
      <w:pPr>
        <w:pStyle w:val="GraphicAnchor"/>
        <w:rPr>
          <w:sz w:val="24"/>
        </w:rPr>
      </w:pPr>
      <w:r>
        <w:rPr>
          <w:noProof/>
        </w:rPr>
        <w:drawing>
          <wp:inline distT="0" distB="0" distL="0" distR="0" wp14:anchorId="7E4C34E8" wp14:editId="6B75AE5D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3C94" w14:textId="08C54517" w:rsidR="00A264C7" w:rsidRDefault="00A264C7" w:rsidP="00F441E9">
      <w:pPr>
        <w:pStyle w:val="GraphicAnchor"/>
        <w:rPr>
          <w:sz w:val="24"/>
        </w:rPr>
      </w:pPr>
    </w:p>
    <w:p w14:paraId="4AB3EDAB" w14:textId="2CAF7746" w:rsidR="00B347E1" w:rsidRDefault="00B347E1" w:rsidP="005827DC">
      <w:pPr>
        <w:pStyle w:val="GraphicAnchor"/>
        <w:rPr>
          <w:sz w:val="24"/>
        </w:rPr>
      </w:pPr>
    </w:p>
    <w:p w14:paraId="627F7C17" w14:textId="738EE738" w:rsidR="00156E74" w:rsidRDefault="00156E74" w:rsidP="005827DC">
      <w:pPr>
        <w:pStyle w:val="GraphicAnchor"/>
        <w:rPr>
          <w:sz w:val="24"/>
        </w:rPr>
      </w:pPr>
    </w:p>
    <w:p w14:paraId="76411948" w14:textId="77777777" w:rsidR="00156E74" w:rsidRDefault="00156E74" w:rsidP="00156E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</w:p>
    <w:p w14:paraId="7112A69E" w14:textId="77777777" w:rsidR="00156E74" w:rsidRPr="00156E74" w:rsidRDefault="00156E74" w:rsidP="00156E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eastAsia="Times New Roman" w:hAnsi="Consolas" w:cs="Courier New"/>
          <w:sz w:val="20"/>
          <w:szCs w:val="20"/>
        </w:rPr>
      </w:pPr>
    </w:p>
    <w:p w14:paraId="177B76CF" w14:textId="77777777" w:rsidR="00156E74" w:rsidRDefault="00156E74" w:rsidP="005827DC">
      <w:pPr>
        <w:pStyle w:val="GraphicAnchor"/>
        <w:rPr>
          <w:sz w:val="24"/>
        </w:rPr>
      </w:pPr>
    </w:p>
    <w:p w14:paraId="7FE3C794" w14:textId="77777777" w:rsidR="00B347E1" w:rsidRPr="00B347E1" w:rsidRDefault="00B347E1" w:rsidP="005827DC">
      <w:pPr>
        <w:pStyle w:val="GraphicAnchor"/>
        <w:rPr>
          <w:sz w:val="24"/>
        </w:rPr>
      </w:pPr>
    </w:p>
    <w:sectPr w:rsidR="00B347E1" w:rsidRPr="00B347E1" w:rsidSect="00E74B29">
      <w:footerReference w:type="even" r:id="rId20"/>
      <w:footerReference w:type="default" r:id="rId21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1985CC" w14:textId="77777777" w:rsidR="001F4159" w:rsidRDefault="001F4159" w:rsidP="00E74B29">
      <w:r>
        <w:separator/>
      </w:r>
    </w:p>
  </w:endnote>
  <w:endnote w:type="continuationSeparator" w:id="0">
    <w:p w14:paraId="2CE764FB" w14:textId="77777777" w:rsidR="001F4159" w:rsidRDefault="001F4159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8D6061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5B51BA9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CACA95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6214F797" w14:textId="77777777" w:rsidTr="006709F1">
      <w:tc>
        <w:tcPr>
          <w:tcW w:w="1079" w:type="dxa"/>
        </w:tcPr>
        <w:p w14:paraId="74CAB368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1F519199" w14:textId="7A63C053" w:rsidR="00E74B29" w:rsidRPr="00874FE7" w:rsidRDefault="008E0BF9" w:rsidP="006709F1">
          <w:pPr>
            <w:pStyle w:val="Footer"/>
          </w:pPr>
          <w:r>
            <w:t>Kernighan-Lin Algorithm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174B54F4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4006DB39" w14:textId="77777777" w:rsidR="00E74B29" w:rsidRPr="00E74B29" w:rsidRDefault="00E74B29" w:rsidP="006709F1">
          <w:pPr>
            <w:pStyle w:val="Footer"/>
          </w:pPr>
        </w:p>
      </w:tc>
    </w:tr>
  </w:tbl>
  <w:p w14:paraId="596B4C8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DE046C" w14:textId="77777777" w:rsidR="001F4159" w:rsidRDefault="001F4159" w:rsidP="00E74B29">
      <w:r>
        <w:separator/>
      </w:r>
    </w:p>
  </w:footnote>
  <w:footnote w:type="continuationSeparator" w:id="0">
    <w:p w14:paraId="0725A8D8" w14:textId="77777777" w:rsidR="001F4159" w:rsidRDefault="001F4159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A75A8"/>
    <w:multiLevelType w:val="hybridMultilevel"/>
    <w:tmpl w:val="72CC8D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attachedTemplate r:id="rId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7DC"/>
    <w:rsid w:val="000157E4"/>
    <w:rsid w:val="00086FA5"/>
    <w:rsid w:val="000E4641"/>
    <w:rsid w:val="00147424"/>
    <w:rsid w:val="00151F66"/>
    <w:rsid w:val="00156E74"/>
    <w:rsid w:val="00177F8D"/>
    <w:rsid w:val="00185F4A"/>
    <w:rsid w:val="001E2730"/>
    <w:rsid w:val="001F4159"/>
    <w:rsid w:val="00291149"/>
    <w:rsid w:val="002D2200"/>
    <w:rsid w:val="0040564B"/>
    <w:rsid w:val="0048120C"/>
    <w:rsid w:val="004909D9"/>
    <w:rsid w:val="004C6B54"/>
    <w:rsid w:val="00521481"/>
    <w:rsid w:val="005827DC"/>
    <w:rsid w:val="00622277"/>
    <w:rsid w:val="00665110"/>
    <w:rsid w:val="006709F1"/>
    <w:rsid w:val="006C60E6"/>
    <w:rsid w:val="007471F6"/>
    <w:rsid w:val="00837914"/>
    <w:rsid w:val="00874FE7"/>
    <w:rsid w:val="008E0BF9"/>
    <w:rsid w:val="00952F7D"/>
    <w:rsid w:val="0095496A"/>
    <w:rsid w:val="009A38BA"/>
    <w:rsid w:val="00A264C7"/>
    <w:rsid w:val="00A865A8"/>
    <w:rsid w:val="00B014D2"/>
    <w:rsid w:val="00B347E1"/>
    <w:rsid w:val="00B37A69"/>
    <w:rsid w:val="00B43E11"/>
    <w:rsid w:val="00C755AB"/>
    <w:rsid w:val="00D36019"/>
    <w:rsid w:val="00D43125"/>
    <w:rsid w:val="00D66A3A"/>
    <w:rsid w:val="00DF198B"/>
    <w:rsid w:val="00E74B29"/>
    <w:rsid w:val="00EE064B"/>
    <w:rsid w:val="00F43FF2"/>
    <w:rsid w:val="00F441E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565A8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6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6E7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56E7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156E74"/>
  </w:style>
  <w:style w:type="character" w:styleId="Hyperlink">
    <w:name w:val="Hyperlink"/>
    <w:basedOn w:val="DefaultParagraphFont"/>
    <w:uiPriority w:val="99"/>
    <w:semiHidden/>
    <w:rsid w:val="00D3601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60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13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github.com/Keerthan1994/KL-Algorithm.git" TargetMode="External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ert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50D5E5068504945A6A2BAB93D15B6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1B52E0-1FED-4EB8-85D2-1AA2E84923AE}"/>
      </w:docPartPr>
      <w:docPartBody>
        <w:p w:rsidR="0063308F" w:rsidRDefault="00664208">
          <w:pPr>
            <w:pStyle w:val="B50D5E5068504945A6A2BAB93D15B612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8EB"/>
    <w:rsid w:val="00192A40"/>
    <w:rsid w:val="002D08EB"/>
    <w:rsid w:val="0063308F"/>
    <w:rsid w:val="00664208"/>
    <w:rsid w:val="00C20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0D5E5068504945A6A2BAB93D15B612">
    <w:name w:val="B50D5E5068504945A6A2BAB93D15B61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8</Pages>
  <Words>242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2020-10-30T07:19:00Z</dcterms:created>
  <dcterms:modified xsi:type="dcterms:W3CDTF">2020-11-25T07:54:00Z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